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44FE8" w:rsidP="00913946">
            <w:pPr>
              <w:pStyle w:val="Title"/>
            </w:pPr>
            <w:r>
              <w:t>thanh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phú</w:t>
            </w:r>
          </w:p>
          <w:p w:rsidR="00692703" w:rsidRPr="00CF1A49" w:rsidRDefault="00044FE8" w:rsidP="00913946">
            <w:pPr>
              <w:pStyle w:val="ContactInfo"/>
              <w:contextualSpacing w:val="0"/>
            </w:pPr>
            <w:r>
              <w:t>Nhóm 7:CTDL &amp;GT</w:t>
            </w:r>
          </w:p>
          <w:p w:rsidR="00692703" w:rsidRPr="00CF1A49" w:rsidRDefault="00044FE8" w:rsidP="00913946">
            <w:pPr>
              <w:pStyle w:val="ContactInfoEmphasis"/>
              <w:contextualSpacing w:val="0"/>
            </w:pPr>
            <w:r>
              <w:t>ĐH18IT02</w:t>
            </w: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  <w:p w:rsidR="00044FE8" w:rsidRDefault="00044FE8" w:rsidP="005579C9">
            <w:r>
              <w:t>jskk</w:t>
            </w:r>
          </w:p>
        </w:tc>
      </w:tr>
    </w:tbl>
    <w:p w:rsidR="00044FE8" w:rsidRDefault="00044FE8" w:rsidP="00044FE8">
      <w:pPr>
        <w:pStyle w:val="Header"/>
      </w:pPr>
    </w:p>
    <w:p w:rsidR="008B556B" w:rsidRDefault="008B556B" w:rsidP="00044FE8">
      <w:pPr>
        <w:pStyle w:val="Header"/>
      </w:pPr>
    </w:p>
    <w:p w:rsidR="008B556B" w:rsidRDefault="008B556B" w:rsidP="00044FE8">
      <w:pPr>
        <w:pStyle w:val="Header"/>
      </w:pPr>
    </w:p>
    <w:p w:rsidR="008B556B" w:rsidRDefault="008B556B" w:rsidP="008B556B">
      <w:pPr>
        <w:pStyle w:val="Header"/>
        <w:jc w:val="center"/>
      </w:pPr>
    </w:p>
    <w:p w:rsidR="008B556B" w:rsidRDefault="008B556B" w:rsidP="008B556B">
      <w:pPr>
        <w:pStyle w:val="Header"/>
        <w:jc w:val="center"/>
      </w:pPr>
    </w:p>
    <w:tbl>
      <w:tblPr>
        <w:tblStyle w:val="TableGridLight"/>
        <w:tblW w:w="9391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4"/>
        <w:gridCol w:w="1044"/>
        <w:gridCol w:w="1044"/>
        <w:gridCol w:w="1044"/>
        <w:gridCol w:w="1044"/>
        <w:gridCol w:w="1044"/>
      </w:tblGrid>
      <w:tr w:rsidR="008B556B" w:rsidTr="008B556B">
        <w:tc>
          <w:tcPr>
            <w:tcW w:w="10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40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70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20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60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90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50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30</w:t>
            </w:r>
          </w:p>
        </w:tc>
      </w:tr>
      <w:tr w:rsidR="008B556B" w:rsidTr="008B556B"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Pr="008B556B" w:rsidRDefault="008B556B" w:rsidP="008B556B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B556B" w:rsidRDefault="008B556B" w:rsidP="008B556B">
            <w:pPr>
              <w:pStyle w:val="Header"/>
              <w:jc w:val="center"/>
            </w:pP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5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6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6B" w:rsidRDefault="008B556B" w:rsidP="008B556B">
            <w:pPr>
              <w:pStyle w:val="Header"/>
              <w:jc w:val="center"/>
            </w:pPr>
            <w:r>
              <w:t>7</w:t>
            </w:r>
          </w:p>
        </w:tc>
      </w:tr>
    </w:tbl>
    <w:p w:rsidR="008B556B" w:rsidRDefault="008B556B" w:rsidP="00044FE8">
      <w:pPr>
        <w:pStyle w:val="Header"/>
      </w:pPr>
    </w:p>
    <w:p w:rsidR="008B556B" w:rsidRPr="006C43F6" w:rsidRDefault="008B556B" w:rsidP="00044FE8">
      <w:pPr>
        <w:pStyle w:val="Header"/>
        <w:rPr>
          <w:rFonts w:ascii="Times New Roman" w:hAnsi="Times New Roman" w:cs="Times New Roman"/>
        </w:rPr>
      </w:pPr>
      <w:r w:rsidRPr="006C43F6">
        <w:rPr>
          <w:rFonts w:ascii="Times New Roman" w:hAnsi="Times New Roman" w:cs="Times New Roman"/>
        </w:rPr>
        <w:t>B1: Taọ heap ban đầu:</w:t>
      </w:r>
    </w:p>
    <w:p w:rsidR="008B556B" w:rsidRPr="006C43F6" w:rsidRDefault="008B556B" w:rsidP="00044FE8">
      <w:pPr>
        <w:pStyle w:val="Header"/>
        <w:rPr>
          <w:rFonts w:ascii="Times New Roman" w:hAnsi="Times New Roman" w:cs="Times New Roman"/>
        </w:rPr>
      </w:pPr>
      <w:r w:rsidRPr="006C43F6">
        <w:rPr>
          <w:rFonts w:ascii="Times New Roman" w:hAnsi="Times New Roman" w:cs="Times New Roman"/>
        </w:rPr>
        <w:t>-</w:t>
      </w:r>
      <w:r w:rsidR="006C43F6">
        <w:rPr>
          <w:rFonts w:ascii="Times New Roman" w:hAnsi="Times New Roman" w:cs="Times New Roman"/>
        </w:rPr>
        <w:t xml:space="preserve"> </w:t>
      </w:r>
      <w:r w:rsidRPr="006C43F6">
        <w:rPr>
          <w:rFonts w:ascii="Times New Roman" w:hAnsi="Times New Roman" w:cs="Times New Roman"/>
        </w:rPr>
        <w:t>Chia dãy trên thành 2 đoạn bao gồm:</w:t>
      </w:r>
    </w:p>
    <w:p w:rsidR="008B556B" w:rsidRPr="006C43F6" w:rsidRDefault="007E1455" w:rsidP="00044FE8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3419344</wp:posOffset>
                </wp:positionH>
                <wp:positionV relativeFrom="paragraph">
                  <wp:posOffset>166940</wp:posOffset>
                </wp:positionV>
                <wp:extent cx="173894" cy="2620822"/>
                <wp:effectExtent l="0" t="4445" r="12700" b="12700"/>
                <wp:wrapNone/>
                <wp:docPr id="24" name="Left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894" cy="2620822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5EF6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4" o:spid="_x0000_s1026" type="#_x0000_t85" style="position:absolute;margin-left:269.25pt;margin-top:13.15pt;width:13.7pt;height:206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" adj="119" strokecolor="black [3200]" strokeweight="1pt">
                <v:stroke joinstyle="miter"/>
              </v:shape>
            </w:pict>
          </mc:Fallback>
        </mc:AlternateContent>
      </w:r>
      <w:r w:rsidR="006C43F6">
        <w:rPr>
          <w:rFonts w:ascii="Times New Roman" w:hAnsi="Times New Roman" w:cs="Times New Roman"/>
        </w:rPr>
        <w:t xml:space="preserve">- </w:t>
      </w:r>
      <w:r w:rsidR="008B556B" w:rsidRPr="006C43F6">
        <w:rPr>
          <w:rFonts w:ascii="Times New Roman" w:hAnsi="Times New Roman" w:cs="Times New Roman"/>
        </w:rPr>
        <w:t>Nữa dãy bên trái chứa các phần tử a[0],…,a[(n</w:t>
      </w:r>
      <w:r w:rsidR="006C43F6" w:rsidRPr="006C43F6">
        <w:rPr>
          <w:rFonts w:ascii="Times New Roman" w:hAnsi="Times New Roman" w:cs="Times New Roman"/>
        </w:rPr>
        <w:t>/2)-1]:a[0],a[1],a[2]</w:t>
      </w:r>
    </w:p>
    <w:p w:rsidR="006C43F6" w:rsidRDefault="006C43F6" w:rsidP="006C43F6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43F6">
        <w:rPr>
          <w:rFonts w:ascii="Times New Roman" w:hAnsi="Times New Roman" w:cs="Times New Roman"/>
        </w:rPr>
        <w:t>Nữa dãy bên trái chứa các phần tử a[n/2]</w:t>
      </w:r>
      <w:r w:rsidRPr="006C43F6">
        <w:rPr>
          <w:rFonts w:ascii="Times New Roman" w:hAnsi="Times New Roman" w:cs="Times New Roman"/>
        </w:rPr>
        <w:t>,…,a</w:t>
      </w:r>
      <w:r w:rsidRPr="006C43F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n]</w:t>
      </w:r>
      <w:r w:rsidRPr="006C43F6">
        <w:rPr>
          <w:rFonts w:ascii="Times New Roman" w:hAnsi="Times New Roman" w:cs="Times New Roman"/>
        </w:rPr>
        <w:t>:a[</w:t>
      </w:r>
      <w:r>
        <w:rPr>
          <w:rFonts w:ascii="Times New Roman" w:hAnsi="Times New Roman" w:cs="Times New Roman"/>
        </w:rPr>
        <w:t>3</w:t>
      </w:r>
      <w:r w:rsidRPr="006C43F6">
        <w:rPr>
          <w:rFonts w:ascii="Times New Roman" w:hAnsi="Times New Roman" w:cs="Times New Roman"/>
        </w:rPr>
        <w:t>],a[</w:t>
      </w:r>
      <w:r>
        <w:rPr>
          <w:rFonts w:ascii="Times New Roman" w:hAnsi="Times New Roman" w:cs="Times New Roman"/>
        </w:rPr>
        <w:t>4</w:t>
      </w:r>
      <w:r w:rsidRPr="006C43F6">
        <w:rPr>
          <w:rFonts w:ascii="Times New Roman" w:hAnsi="Times New Roman" w:cs="Times New Roman"/>
        </w:rPr>
        <w:t>],a[</w:t>
      </w:r>
      <w:r>
        <w:rPr>
          <w:rFonts w:ascii="Times New Roman" w:hAnsi="Times New Roman" w:cs="Times New Roman"/>
        </w:rPr>
        <w:t>5</w:t>
      </w:r>
      <w:r w:rsidRPr="006C43F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6C43F6"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6</w:t>
      </w:r>
      <w:r w:rsidRPr="006C43F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6C43F6"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7</w:t>
      </w:r>
      <w:r w:rsidRPr="006C43F6">
        <w:rPr>
          <w:rFonts w:ascii="Times New Roman" w:hAnsi="Times New Roman" w:cs="Times New Roman"/>
        </w:rPr>
        <w:t>]</w:t>
      </w:r>
    </w:p>
    <w:p w:rsidR="006C43F6" w:rsidRDefault="007E1455" w:rsidP="006C43F6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595ED" wp14:editId="35A5A6F3">
                <wp:simplePos x="0" y="0"/>
                <wp:positionH relativeFrom="column">
                  <wp:posOffset>3102102</wp:posOffset>
                </wp:positionH>
                <wp:positionV relativeFrom="paragraph">
                  <wp:posOffset>138792</wp:posOffset>
                </wp:positionV>
                <wp:extent cx="173895" cy="1978940"/>
                <wp:effectExtent l="0" t="7302" r="9842" b="9843"/>
                <wp:wrapNone/>
                <wp:docPr id="25" name="Left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895" cy="197894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AABC" id="Left Bracket 25" o:spid="_x0000_s1026" type="#_x0000_t85" style="position:absolute;margin-left:244.25pt;margin-top:10.95pt;width:13.7pt;height:155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" adj="158" strokecolor="black [3200]" strokeweight="1pt">
                <v:stroke joinstyle="miter"/>
              </v:shape>
            </w:pict>
          </mc:Fallback>
        </mc:AlternateContent>
      </w:r>
    </w:p>
    <w:p w:rsidR="006C43F6" w:rsidRDefault="006C43F6" w:rsidP="006C43F6">
      <w:pPr>
        <w:pStyle w:val="Header"/>
        <w:rPr>
          <w:rFonts w:ascii="Times New Roman" w:hAnsi="Times New Roman" w:cs="Times New Roman"/>
        </w:rPr>
      </w:pPr>
    </w:p>
    <w:p w:rsidR="006C43F6" w:rsidRDefault="006C43F6" w:rsidP="006C43F6">
      <w:pPr>
        <w:pStyle w:val="Header"/>
        <w:rPr>
          <w:rFonts w:ascii="Times New Roman" w:hAnsi="Times New Roman" w:cs="Times New Roman"/>
        </w:rPr>
      </w:pPr>
    </w:p>
    <w:tbl>
      <w:tblPr>
        <w:tblStyle w:val="TableGridLight"/>
        <w:tblW w:w="9391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4"/>
        <w:gridCol w:w="1044"/>
        <w:gridCol w:w="1044"/>
        <w:gridCol w:w="1044"/>
        <w:gridCol w:w="1044"/>
        <w:gridCol w:w="1044"/>
      </w:tblGrid>
      <w:tr w:rsidR="006C43F6" w:rsidTr="006C43F6">
        <w:tc>
          <w:tcPr>
            <w:tcW w:w="10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40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70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20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60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90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50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30</w:t>
            </w:r>
          </w:p>
        </w:tc>
      </w:tr>
      <w:tr w:rsidR="006C43F6" w:rsidTr="006C43F6"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Pr="008B556B" w:rsidRDefault="006C43F6" w:rsidP="00974B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C43F6" w:rsidRDefault="006C43F6" w:rsidP="00974BA7">
            <w:pPr>
              <w:pStyle w:val="Header"/>
              <w:jc w:val="center"/>
            </w:pP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5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6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C43F6" w:rsidRDefault="006C43F6" w:rsidP="00974BA7">
            <w:pPr>
              <w:pStyle w:val="Header"/>
              <w:jc w:val="center"/>
            </w:pPr>
            <w:r>
              <w:t>7</w:t>
            </w:r>
          </w:p>
        </w:tc>
      </w:tr>
    </w:tbl>
    <w:p w:rsidR="006C43F6" w:rsidRPr="006C43F6" w:rsidRDefault="006C43F6" w:rsidP="006C43F6">
      <w:pPr>
        <w:pStyle w:val="Header"/>
        <w:rPr>
          <w:rFonts w:ascii="Times New Roman" w:hAnsi="Times New Roman" w:cs="Times New Roman"/>
        </w:rPr>
      </w:pPr>
    </w:p>
    <w:p w:rsidR="00B1472A" w:rsidRDefault="00B1472A" w:rsidP="00044FE8">
      <w:pPr>
        <w:pStyle w:val="Header"/>
      </w:pPr>
    </w:p>
    <w:p w:rsidR="00B1472A" w:rsidRPr="006E1507" w:rsidRDefault="00B1472A" w:rsidP="00B1472A">
      <w:pPr>
        <w:pStyle w:val="Header"/>
      </w:pPr>
      <w:r w:rsidRPr="00B1472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A0047" wp14:editId="438957DE">
                <wp:simplePos x="0" y="0"/>
                <wp:positionH relativeFrom="column">
                  <wp:posOffset>2581931</wp:posOffset>
                </wp:positionH>
                <wp:positionV relativeFrom="paragraph">
                  <wp:posOffset>129588</wp:posOffset>
                </wp:positionV>
                <wp:extent cx="173355" cy="2018852"/>
                <wp:effectExtent l="0" t="8255" r="27940" b="27940"/>
                <wp:wrapNone/>
                <wp:docPr id="26" name="Lef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355" cy="2018852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4034" id="Left Bracket 26" o:spid="_x0000_s1026" type="#_x0000_t85" style="position:absolute;margin-left:203.3pt;margin-top:10.2pt;width:13.65pt;height:158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" adj="155" strokecolor="black [3200]" strokeweight="1pt">
                <v:stroke joinstyle="miter"/>
              </v:shape>
            </w:pict>
          </mc:Fallback>
        </mc:AlternateContent>
      </w:r>
      <w:r w:rsidR="007E1455">
        <w:t>Giá trị lớn nhất của</w:t>
      </w:r>
      <w:r>
        <w:t xml:space="preserve"> </w:t>
      </w:r>
      <w:r w:rsidR="007E1455">
        <w:t>a[2],</w:t>
      </w:r>
      <w:r w:rsidR="007E1455" w:rsidRPr="007E1455">
        <w:t xml:space="preserve"> </w:t>
      </w:r>
      <w:r w:rsidR="007E1455">
        <w:t>a[</w:t>
      </w:r>
      <w:r w:rsidR="007E1455">
        <w:t>5</w:t>
      </w:r>
      <w:r w:rsidR="007E1455">
        <w:t>]</w:t>
      </w:r>
      <w:r w:rsidR="007E1455">
        <w:t>,</w:t>
      </w:r>
      <w:r w:rsidR="007E1455">
        <w:t>a[</w:t>
      </w:r>
      <w:r w:rsidR="007E1455">
        <w:t>6</w:t>
      </w:r>
      <w:r w:rsidR="007E1455">
        <w:t>]</w:t>
      </w:r>
      <w:r w:rsidR="007E1455">
        <w:t>=50</w:t>
      </w:r>
      <w:r>
        <w:t xml:space="preserve"> </w:t>
      </w:r>
      <w:r w:rsidRPr="00B1472A">
        <w:rPr>
          <w:rFonts w:ascii="Times New Roman" w:hAnsi="Times New Roman" w:cs="Times New Roman"/>
          <w:sz w:val="22"/>
        </w:rPr>
        <w:t>Swap (a[</w:t>
      </w:r>
      <w:r>
        <w:rPr>
          <w:rFonts w:ascii="Times New Roman" w:hAnsi="Times New Roman" w:cs="Times New Roman"/>
          <w:sz w:val="22"/>
        </w:rPr>
        <w:t>2</w:t>
      </w:r>
      <w:r w:rsidRPr="00B1472A">
        <w:rPr>
          <w:rFonts w:ascii="Times New Roman" w:hAnsi="Times New Roman" w:cs="Times New Roman"/>
          <w:sz w:val="22"/>
        </w:rPr>
        <w:t>],a[</w:t>
      </w:r>
      <w:r>
        <w:rPr>
          <w:rFonts w:ascii="Times New Roman" w:hAnsi="Times New Roman" w:cs="Times New Roman"/>
          <w:sz w:val="22"/>
        </w:rPr>
        <w:t>6</w:t>
      </w:r>
      <w:r w:rsidRPr="00B1472A">
        <w:rPr>
          <w:rFonts w:ascii="Times New Roman" w:hAnsi="Times New Roman" w:cs="Times New Roman"/>
          <w:sz w:val="22"/>
        </w:rPr>
        <w:t>])</w:t>
      </w:r>
    </w:p>
    <w:p w:rsidR="007E1455" w:rsidRPr="006E1507" w:rsidRDefault="007E1455" w:rsidP="007E1455">
      <w:pPr>
        <w:pStyle w:val="Header"/>
      </w:pPr>
    </w:p>
    <w:p w:rsidR="007E1455" w:rsidRDefault="00832998" w:rsidP="00044FE8">
      <w:pPr>
        <w:pStyle w:val="Header"/>
      </w:pPr>
      <w:r w:rsidRPr="00B1472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6522D" wp14:editId="384B5992">
                <wp:simplePos x="0" y="0"/>
                <wp:positionH relativeFrom="column">
                  <wp:posOffset>2239698</wp:posOffset>
                </wp:positionH>
                <wp:positionV relativeFrom="paragraph">
                  <wp:posOffset>87177</wp:posOffset>
                </wp:positionV>
                <wp:extent cx="173355" cy="1338887"/>
                <wp:effectExtent l="7938" t="0" r="25082" b="25083"/>
                <wp:wrapNone/>
                <wp:docPr id="27" name="Lef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355" cy="1338887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7C55" id="Left Bracket 27" o:spid="_x0000_s1026" type="#_x0000_t85" style="position:absolute;margin-left:176.35pt;margin-top:6.85pt;width:13.65pt;height:105.4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" adj="233" strokecolor="black [3200]" strokeweight="1pt">
                <v:stroke joinstyle="miter"/>
              </v:shape>
            </w:pict>
          </mc:Fallback>
        </mc:AlternateContent>
      </w:r>
    </w:p>
    <w:tbl>
      <w:tblPr>
        <w:tblStyle w:val="TableGridLight"/>
        <w:tblW w:w="9391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4"/>
        <w:gridCol w:w="1044"/>
        <w:gridCol w:w="1044"/>
        <w:gridCol w:w="1044"/>
        <w:gridCol w:w="1044"/>
        <w:gridCol w:w="1044"/>
      </w:tblGrid>
      <w:tr w:rsidR="00B1472A" w:rsidTr="00974BA7">
        <w:tc>
          <w:tcPr>
            <w:tcW w:w="10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40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70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50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60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90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30</w:t>
            </w:r>
          </w:p>
        </w:tc>
      </w:tr>
      <w:tr w:rsidR="00B1472A" w:rsidTr="00974BA7"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Pr="008B556B" w:rsidRDefault="00B1472A" w:rsidP="00974B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1472A" w:rsidRDefault="00B1472A" w:rsidP="00974BA7">
            <w:pPr>
              <w:pStyle w:val="Header"/>
              <w:jc w:val="center"/>
            </w:pP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5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6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7</w:t>
            </w:r>
          </w:p>
        </w:tc>
      </w:tr>
    </w:tbl>
    <w:p w:rsidR="00B1472A" w:rsidRDefault="00B1472A" w:rsidP="00B1472A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1472A" w:rsidRPr="00B1472A" w:rsidRDefault="00B1472A" w:rsidP="00B1472A">
      <w:pPr>
        <w:pStyle w:val="Header"/>
        <w:rPr>
          <w:rFonts w:ascii="Times New Roman" w:hAnsi="Times New Roman" w:cs="Times New Roman"/>
        </w:rPr>
      </w:pPr>
    </w:p>
    <w:p w:rsidR="00B1472A" w:rsidRPr="006E1507" w:rsidRDefault="00832998" w:rsidP="00B1472A">
      <w:pPr>
        <w:pStyle w:val="Header"/>
      </w:pPr>
      <w:r w:rsidRPr="0083299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D0E6F" wp14:editId="112FA25A">
                <wp:simplePos x="0" y="0"/>
                <wp:positionH relativeFrom="column">
                  <wp:posOffset>1457807</wp:posOffset>
                </wp:positionH>
                <wp:positionV relativeFrom="paragraph">
                  <wp:posOffset>133129</wp:posOffset>
                </wp:positionV>
                <wp:extent cx="173355" cy="1528965"/>
                <wp:effectExtent l="8255" t="0" r="25400" b="25400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355" cy="1528965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3898" id="Left Bracket 29" o:spid="_x0000_s1026" type="#_x0000_t85" style="position:absolute;margin-left:114.8pt;margin-top:10.5pt;width:13.65pt;height:120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" adj="204" strokecolor="black [3200]" strokeweight="1pt">
                <v:stroke joinstyle="miter"/>
              </v:shape>
            </w:pict>
          </mc:Fallback>
        </mc:AlternateContent>
      </w:r>
      <w:r w:rsidR="00B1472A">
        <w:t>Giá trị lớn nhất của a[</w:t>
      </w:r>
      <w:r w:rsidR="00B1472A">
        <w:t>1</w:t>
      </w:r>
      <w:r w:rsidR="00B1472A">
        <w:t>],</w:t>
      </w:r>
      <w:r w:rsidR="00B1472A" w:rsidRPr="007E1455">
        <w:t xml:space="preserve"> </w:t>
      </w:r>
      <w:r w:rsidR="00B1472A">
        <w:t>a[</w:t>
      </w:r>
      <w:r w:rsidR="00B1472A">
        <w:t>3</w:t>
      </w:r>
      <w:r w:rsidR="00B1472A">
        <w:t>],a[</w:t>
      </w:r>
      <w:r w:rsidR="00B1472A">
        <w:t>4</w:t>
      </w:r>
      <w:r w:rsidR="00B1472A">
        <w:t>]=</w:t>
      </w:r>
      <w:r w:rsidR="00B1472A">
        <w:t>9</w:t>
      </w:r>
      <w:r w:rsidR="00B1472A">
        <w:t>0</w:t>
      </w:r>
      <w:r w:rsidR="00B1472A">
        <w:t xml:space="preserve">, </w:t>
      </w:r>
      <w:r w:rsidR="00B1472A" w:rsidRPr="00B1472A">
        <w:rPr>
          <w:rFonts w:ascii="Times New Roman" w:hAnsi="Times New Roman" w:cs="Times New Roman"/>
          <w:sz w:val="22"/>
        </w:rPr>
        <w:t>Swap (a[1],a[4])</w:t>
      </w:r>
    </w:p>
    <w:p w:rsidR="00B1472A" w:rsidRDefault="00832998" w:rsidP="00044FE8">
      <w:pPr>
        <w:pStyle w:val="Header"/>
      </w:pPr>
      <w:r w:rsidRPr="0083299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98A1A" wp14:editId="7D93FC41">
                <wp:simplePos x="0" y="0"/>
                <wp:positionH relativeFrom="column">
                  <wp:posOffset>1161115</wp:posOffset>
                </wp:positionH>
                <wp:positionV relativeFrom="paragraph">
                  <wp:posOffset>252116</wp:posOffset>
                </wp:positionV>
                <wp:extent cx="173355" cy="936547"/>
                <wp:effectExtent l="0" t="317" r="16827" b="16828"/>
                <wp:wrapNone/>
                <wp:docPr id="30" name="Lef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355" cy="936547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1B3A" id="Left Bracket 30" o:spid="_x0000_s1026" type="#_x0000_t85" style="position:absolute;margin-left:91.45pt;margin-top:19.85pt;width:13.65pt;height:73.7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" adj="333" strokecolor="black [3200]" strokeweight="1pt">
                <v:stroke joinstyle="miter"/>
              </v:shape>
            </w:pict>
          </mc:Fallback>
        </mc:AlternateContent>
      </w:r>
    </w:p>
    <w:tbl>
      <w:tblPr>
        <w:tblStyle w:val="TableGridLight"/>
        <w:tblW w:w="9391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4"/>
        <w:gridCol w:w="1044"/>
        <w:gridCol w:w="1044"/>
        <w:gridCol w:w="1044"/>
        <w:gridCol w:w="1044"/>
        <w:gridCol w:w="1044"/>
      </w:tblGrid>
      <w:tr w:rsidR="00B1472A" w:rsidTr="00974BA7">
        <w:tc>
          <w:tcPr>
            <w:tcW w:w="10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40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9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B1472A" w:rsidRDefault="00832998" w:rsidP="00974BA7">
            <w:pPr>
              <w:pStyle w:val="Header"/>
              <w:jc w:val="center"/>
            </w:pPr>
            <w:r>
              <w:t>5</w:t>
            </w:r>
            <w:r w:rsidR="00B1472A"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60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832998" w:rsidP="00974BA7">
            <w:pPr>
              <w:pStyle w:val="Header"/>
              <w:jc w:val="center"/>
            </w:pPr>
            <w:r>
              <w:t>7</w:t>
            </w:r>
            <w:r w:rsidR="00B1472A"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832998" w:rsidP="00974BA7">
            <w:pPr>
              <w:pStyle w:val="Header"/>
              <w:jc w:val="center"/>
            </w:pPr>
            <w:r>
              <w:t>2</w:t>
            </w:r>
            <w:r w:rsidR="00B1472A"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30</w:t>
            </w:r>
          </w:p>
        </w:tc>
      </w:tr>
      <w:tr w:rsidR="00B1472A" w:rsidTr="00974BA7"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Pr="008B556B" w:rsidRDefault="00B1472A" w:rsidP="00974B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1472A" w:rsidRDefault="00B1472A" w:rsidP="00974BA7">
            <w:pPr>
              <w:pStyle w:val="Header"/>
              <w:jc w:val="center"/>
            </w:pP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5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6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472A" w:rsidRDefault="00B1472A" w:rsidP="00974BA7">
            <w:pPr>
              <w:pStyle w:val="Header"/>
              <w:jc w:val="center"/>
            </w:pPr>
            <w:r>
              <w:t>7</w:t>
            </w:r>
          </w:p>
        </w:tc>
      </w:tr>
    </w:tbl>
    <w:p w:rsidR="00B1472A" w:rsidRDefault="00B1472A" w:rsidP="00B1472A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1472A" w:rsidRPr="00B1472A" w:rsidRDefault="00B1472A" w:rsidP="00B1472A">
      <w:pPr>
        <w:pStyle w:val="Header"/>
        <w:rPr>
          <w:rFonts w:ascii="Times New Roman" w:hAnsi="Times New Roman" w:cs="Times New Roman"/>
        </w:rPr>
      </w:pPr>
    </w:p>
    <w:p w:rsidR="00B1472A" w:rsidRDefault="00B1472A" w:rsidP="00B1472A">
      <w:pPr>
        <w:pStyle w:val="Header"/>
        <w:rPr>
          <w:rFonts w:ascii="Times New Roman" w:hAnsi="Times New Roman" w:cs="Times New Roman"/>
          <w:sz w:val="22"/>
        </w:rPr>
      </w:pPr>
      <w:r>
        <w:t>Giá trị lớn nhất của a[</w:t>
      </w:r>
      <w:r w:rsidR="00832998">
        <w:t>0</w:t>
      </w:r>
      <w:r>
        <w:t>],</w:t>
      </w:r>
      <w:r w:rsidRPr="007E1455">
        <w:t xml:space="preserve"> </w:t>
      </w:r>
      <w:r>
        <w:t>a[</w:t>
      </w:r>
      <w:r w:rsidR="00832998">
        <w:t>1</w:t>
      </w:r>
      <w:r>
        <w:t>],a[</w:t>
      </w:r>
      <w:r w:rsidR="00832998">
        <w:t>2</w:t>
      </w:r>
      <w:r>
        <w:t xml:space="preserve">]=90, </w:t>
      </w:r>
      <w:r w:rsidRPr="00B1472A">
        <w:rPr>
          <w:rFonts w:ascii="Times New Roman" w:hAnsi="Times New Roman" w:cs="Times New Roman"/>
          <w:sz w:val="22"/>
        </w:rPr>
        <w:t>Swap (a[</w:t>
      </w:r>
      <w:r w:rsidR="00832998">
        <w:rPr>
          <w:rFonts w:ascii="Times New Roman" w:hAnsi="Times New Roman" w:cs="Times New Roman"/>
          <w:sz w:val="22"/>
        </w:rPr>
        <w:t>0</w:t>
      </w:r>
      <w:r w:rsidRPr="00B1472A">
        <w:rPr>
          <w:rFonts w:ascii="Times New Roman" w:hAnsi="Times New Roman" w:cs="Times New Roman"/>
          <w:sz w:val="22"/>
        </w:rPr>
        <w:t>],a[</w:t>
      </w:r>
      <w:r w:rsidR="00832998">
        <w:rPr>
          <w:rFonts w:ascii="Times New Roman" w:hAnsi="Times New Roman" w:cs="Times New Roman"/>
          <w:sz w:val="22"/>
        </w:rPr>
        <w:t>1</w:t>
      </w:r>
      <w:r w:rsidRPr="00B1472A">
        <w:rPr>
          <w:rFonts w:ascii="Times New Roman" w:hAnsi="Times New Roman" w:cs="Times New Roman"/>
          <w:sz w:val="22"/>
        </w:rPr>
        <w:t>])</w:t>
      </w:r>
    </w:p>
    <w:p w:rsidR="00832998" w:rsidRPr="006E1507" w:rsidRDefault="00832998" w:rsidP="00B1472A">
      <w:pPr>
        <w:pStyle w:val="Header"/>
      </w:pPr>
    </w:p>
    <w:tbl>
      <w:tblPr>
        <w:tblStyle w:val="TableGridLight"/>
        <w:tblW w:w="9391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4"/>
        <w:gridCol w:w="1044"/>
        <w:gridCol w:w="1044"/>
        <w:gridCol w:w="1044"/>
        <w:gridCol w:w="1044"/>
        <w:gridCol w:w="1044"/>
      </w:tblGrid>
      <w:tr w:rsidR="00832998" w:rsidTr="00974BA7">
        <w:tc>
          <w:tcPr>
            <w:tcW w:w="10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9</w:t>
            </w: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4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5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60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7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30</w:t>
            </w:r>
          </w:p>
        </w:tc>
      </w:tr>
      <w:tr w:rsidR="00832998" w:rsidTr="00974BA7"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Pr="008B556B" w:rsidRDefault="00832998" w:rsidP="00974B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32998" w:rsidRDefault="00832998" w:rsidP="00974BA7">
            <w:pPr>
              <w:pStyle w:val="Header"/>
              <w:jc w:val="center"/>
            </w:pP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 w:rsidRPr="00832998"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59632C" wp14:editId="303E9482">
                      <wp:simplePos x="0" y="0"/>
                      <wp:positionH relativeFrom="column">
                        <wp:posOffset>-522930</wp:posOffset>
                      </wp:positionH>
                      <wp:positionV relativeFrom="paragraph">
                        <wp:posOffset>-355293</wp:posOffset>
                      </wp:positionV>
                      <wp:extent cx="173355" cy="1299604"/>
                      <wp:effectExtent l="8573" t="0" r="25717" b="25718"/>
                      <wp:wrapNone/>
                      <wp:docPr id="32" name="Left Bracke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299604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D34A5" id="Left Bracket 32" o:spid="_x0000_s1026" type="#_x0000_t85" style="position:absolute;margin-left:-41.2pt;margin-top:-28pt;width:13.65pt;height:102.3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" adj="240" strokecolor="black [3200]" strokeweight="1pt">
                      <v:stroke joinstyle="miter"/>
                    </v:shape>
                  </w:pict>
                </mc:Fallback>
              </mc:AlternateContent>
            </w:r>
            <w:r w:rsidRPr="00832998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E681C5" wp14:editId="250D28C7">
                      <wp:simplePos x="0" y="0"/>
                      <wp:positionH relativeFrom="column">
                        <wp:posOffset>-113491</wp:posOffset>
                      </wp:positionH>
                      <wp:positionV relativeFrom="paragraph">
                        <wp:posOffset>-773083</wp:posOffset>
                      </wp:positionV>
                      <wp:extent cx="173355" cy="2122213"/>
                      <wp:effectExtent l="0" t="2857" r="14287" b="14288"/>
                      <wp:wrapNone/>
                      <wp:docPr id="31" name="Left Bracke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212221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DFA2A" id="Left Bracket 31" o:spid="_x0000_s1026" type="#_x0000_t85" style="position:absolute;margin-left:-8.95pt;margin-top:-60.85pt;width:13.65pt;height:167.1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" adj="147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5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6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7</w:t>
            </w:r>
          </w:p>
        </w:tc>
      </w:tr>
    </w:tbl>
    <w:p w:rsidR="00B1472A" w:rsidRDefault="00B1472A" w:rsidP="00044FE8">
      <w:pPr>
        <w:pStyle w:val="Header"/>
      </w:pPr>
    </w:p>
    <w:p w:rsidR="00832998" w:rsidRDefault="00832998" w:rsidP="00044FE8">
      <w:pPr>
        <w:pStyle w:val="Header"/>
      </w:pPr>
      <w:r>
        <w:t>Xét lại tính lan truyền khi hoán vị với a[1]</w:t>
      </w:r>
    </w:p>
    <w:p w:rsidR="00832998" w:rsidRDefault="00832998" w:rsidP="00832998">
      <w:pPr>
        <w:pStyle w:val="Header"/>
        <w:rPr>
          <w:rFonts w:ascii="Times New Roman" w:hAnsi="Times New Roman" w:cs="Times New Roman"/>
          <w:sz w:val="22"/>
        </w:rPr>
      </w:pPr>
      <w:r>
        <w:t>Giá trị lớn nhất của a[</w:t>
      </w:r>
      <w:r>
        <w:t>1</w:t>
      </w:r>
      <w:r>
        <w:t>],</w:t>
      </w:r>
      <w:r w:rsidRPr="007E1455">
        <w:t xml:space="preserve"> </w:t>
      </w:r>
      <w:r>
        <w:t>a[</w:t>
      </w:r>
      <w:r>
        <w:t>3</w:t>
      </w:r>
      <w:r>
        <w:t>],a[</w:t>
      </w:r>
      <w:r>
        <w:t>4</w:t>
      </w:r>
      <w:r>
        <w:t>]=</w:t>
      </w:r>
      <w:r>
        <w:t>7</w:t>
      </w:r>
      <w:r>
        <w:t xml:space="preserve">0, </w:t>
      </w:r>
      <w:r w:rsidRPr="00B1472A">
        <w:rPr>
          <w:rFonts w:ascii="Times New Roman" w:hAnsi="Times New Roman" w:cs="Times New Roman"/>
          <w:sz w:val="22"/>
        </w:rPr>
        <w:t>Swap (a[</w:t>
      </w:r>
      <w:r>
        <w:rPr>
          <w:rFonts w:ascii="Times New Roman" w:hAnsi="Times New Roman" w:cs="Times New Roman"/>
          <w:sz w:val="22"/>
        </w:rPr>
        <w:t>1</w:t>
      </w:r>
      <w:r w:rsidRPr="00B1472A">
        <w:rPr>
          <w:rFonts w:ascii="Times New Roman" w:hAnsi="Times New Roman" w:cs="Times New Roman"/>
          <w:sz w:val="22"/>
        </w:rPr>
        <w:t>],a</w:t>
      </w:r>
      <w:r>
        <w:rPr>
          <w:rFonts w:ascii="Times New Roman" w:hAnsi="Times New Roman" w:cs="Times New Roman"/>
          <w:sz w:val="22"/>
        </w:rPr>
        <w:t>[4</w:t>
      </w:r>
      <w:r w:rsidRPr="00B1472A">
        <w:rPr>
          <w:rFonts w:ascii="Times New Roman" w:hAnsi="Times New Roman" w:cs="Times New Roman"/>
          <w:sz w:val="22"/>
        </w:rPr>
        <w:t>])</w:t>
      </w:r>
    </w:p>
    <w:p w:rsidR="00832998" w:rsidRDefault="00832998" w:rsidP="00832998">
      <w:pPr>
        <w:pStyle w:val="Head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Ta có một heap mới</w:t>
      </w:r>
    </w:p>
    <w:p w:rsidR="00286EBB" w:rsidRDefault="00286EBB" w:rsidP="00832998">
      <w:pPr>
        <w:pStyle w:val="Header"/>
        <w:rPr>
          <w:rFonts w:ascii="Times New Roman" w:hAnsi="Times New Roman" w:cs="Times New Roman"/>
          <w:sz w:val="22"/>
        </w:rPr>
      </w:pPr>
    </w:p>
    <w:tbl>
      <w:tblPr>
        <w:tblStyle w:val="TableGridLight"/>
        <w:tblW w:w="9391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4"/>
        <w:gridCol w:w="1044"/>
        <w:gridCol w:w="1044"/>
        <w:gridCol w:w="1044"/>
        <w:gridCol w:w="1044"/>
        <w:gridCol w:w="1044"/>
      </w:tblGrid>
      <w:tr w:rsidR="00832998" w:rsidTr="00974BA7">
        <w:tc>
          <w:tcPr>
            <w:tcW w:w="10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90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7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5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60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4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30</w:t>
            </w:r>
          </w:p>
        </w:tc>
      </w:tr>
      <w:tr w:rsidR="00832998" w:rsidTr="00974BA7"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Pr="008B556B" w:rsidRDefault="00832998" w:rsidP="00974B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32998" w:rsidRDefault="00832998" w:rsidP="00974BA7">
            <w:pPr>
              <w:pStyle w:val="Header"/>
              <w:jc w:val="center"/>
            </w:pP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5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6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2998" w:rsidRDefault="00832998" w:rsidP="00974BA7">
            <w:pPr>
              <w:pStyle w:val="Header"/>
              <w:jc w:val="center"/>
            </w:pPr>
            <w:r>
              <w:t>7</w:t>
            </w:r>
          </w:p>
        </w:tc>
      </w:tr>
    </w:tbl>
    <w:p w:rsidR="00832998" w:rsidRDefault="00832998" w:rsidP="00044FE8">
      <w:pPr>
        <w:pStyle w:val="Header"/>
      </w:pPr>
    </w:p>
    <w:p w:rsidR="00B1472A" w:rsidRDefault="00832998" w:rsidP="00044FE8">
      <w:pPr>
        <w:pStyle w:val="Header"/>
      </w:pPr>
      <w:r>
        <w:t>B2: Hoán v</w:t>
      </w:r>
      <w:r w:rsidR="00286EBB">
        <w:t>ị phần tử a[0] và a[7], swap(a[0],a[7])</w:t>
      </w:r>
    </w:p>
    <w:p w:rsidR="00286EBB" w:rsidRDefault="00286EBB" w:rsidP="00044FE8">
      <w:pPr>
        <w:pStyle w:val="Header"/>
      </w:pPr>
      <w:r>
        <w:t>B3: Trong dãy đang xét, giới hạn lại phần tử cuối dãy. Ta được dãy sau:</w:t>
      </w:r>
    </w:p>
    <w:tbl>
      <w:tblPr>
        <w:tblStyle w:val="TableGridLight"/>
        <w:tblW w:w="9391" w:type="dxa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4"/>
        <w:gridCol w:w="1044"/>
        <w:gridCol w:w="1044"/>
        <w:gridCol w:w="1044"/>
        <w:gridCol w:w="1044"/>
        <w:gridCol w:w="1044"/>
      </w:tblGrid>
      <w:tr w:rsidR="00286EBB" w:rsidTr="00286EBB">
        <w:tc>
          <w:tcPr>
            <w:tcW w:w="10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30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70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50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60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40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20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9</w:t>
            </w:r>
            <w:r>
              <w:t>0</w:t>
            </w:r>
          </w:p>
        </w:tc>
      </w:tr>
      <w:tr w:rsidR="00286EBB" w:rsidTr="00286EBB"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Pr="008B556B" w:rsidRDefault="00286EBB" w:rsidP="00974B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86EBB" w:rsidRDefault="00286EBB" w:rsidP="00974BA7">
            <w:pPr>
              <w:pStyle w:val="Header"/>
              <w:jc w:val="center"/>
            </w:pPr>
            <w:r>
              <w:t>0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5</w:t>
            </w:r>
          </w:p>
        </w:tc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6</w:t>
            </w:r>
          </w:p>
        </w:tc>
        <w:tc>
          <w:tcPr>
            <w:tcW w:w="104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286EBB" w:rsidRDefault="00286EBB" w:rsidP="00974BA7">
            <w:pPr>
              <w:pStyle w:val="Header"/>
              <w:jc w:val="center"/>
            </w:pPr>
            <w:r>
              <w:t>7</w:t>
            </w:r>
          </w:p>
        </w:tc>
      </w:tr>
    </w:tbl>
    <w:p w:rsidR="00286EBB" w:rsidRDefault="00286EBB" w:rsidP="00044FE8">
      <w:pPr>
        <w:pStyle w:val="Header"/>
      </w:pPr>
    </w:p>
    <w:p w:rsidR="00286EBB" w:rsidRDefault="00286EBB" w:rsidP="00044FE8">
      <w:pPr>
        <w:pStyle w:val="Header"/>
      </w:pPr>
      <w:r>
        <w:t>-Tạo heap ban đầu cho dãy xét từ a[0],…,a[6]</w:t>
      </w:r>
    </w:p>
    <w:p w:rsidR="00286EBB" w:rsidRDefault="00286EBB" w:rsidP="00044FE8">
      <w:pPr>
        <w:pStyle w:val="Header"/>
      </w:pPr>
      <w:r>
        <w:t>B4: Sau khi a[0],…,a[6] là 1 heap hoán vị a[0] và a [6]</w:t>
      </w:r>
    </w:p>
    <w:p w:rsidR="00286EBB" w:rsidRDefault="00286EBB" w:rsidP="00044FE8">
      <w:pPr>
        <w:pStyle w:val="Header"/>
      </w:pPr>
      <w:r>
        <w:t>Lập lại cho đến khi heap còn 1 .</w:t>
      </w:r>
    </w:p>
    <w:p w:rsidR="00365772" w:rsidRPr="006E1507" w:rsidRDefault="00365772" w:rsidP="00044FE8">
      <w:pPr>
        <w:pStyle w:val="Header"/>
      </w:pPr>
      <w:bookmarkStart w:id="0" w:name="_GoBack"/>
      <w:bookmarkEnd w:id="0"/>
    </w:p>
    <w:sectPr w:rsidR="00365772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424" w:rsidRDefault="00A51424" w:rsidP="0068194B">
      <w:r>
        <w:separator/>
      </w:r>
    </w:p>
    <w:p w:rsidR="00A51424" w:rsidRDefault="00A51424"/>
    <w:p w:rsidR="00A51424" w:rsidRDefault="00A51424"/>
  </w:endnote>
  <w:endnote w:type="continuationSeparator" w:id="0">
    <w:p w:rsidR="00A51424" w:rsidRDefault="00A51424" w:rsidP="0068194B">
      <w:r>
        <w:continuationSeparator/>
      </w:r>
    </w:p>
    <w:p w:rsidR="00A51424" w:rsidRDefault="00A51424"/>
    <w:p w:rsidR="00A51424" w:rsidRDefault="00A51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424" w:rsidRDefault="00A51424" w:rsidP="0068194B">
      <w:r>
        <w:separator/>
      </w:r>
    </w:p>
    <w:p w:rsidR="00A51424" w:rsidRDefault="00A51424"/>
    <w:p w:rsidR="00A51424" w:rsidRDefault="00A51424"/>
  </w:footnote>
  <w:footnote w:type="continuationSeparator" w:id="0">
    <w:p w:rsidR="00A51424" w:rsidRDefault="00A51424" w:rsidP="0068194B">
      <w:r>
        <w:continuationSeparator/>
      </w:r>
    </w:p>
    <w:p w:rsidR="00A51424" w:rsidRDefault="00A51424"/>
    <w:p w:rsidR="00A51424" w:rsidRDefault="00A514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412790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E8"/>
    <w:rsid w:val="000001EF"/>
    <w:rsid w:val="00007322"/>
    <w:rsid w:val="00007728"/>
    <w:rsid w:val="00024584"/>
    <w:rsid w:val="00024730"/>
    <w:rsid w:val="00044FE8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6EB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5772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C43F6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455"/>
    <w:rsid w:val="007E6A61"/>
    <w:rsid w:val="00801140"/>
    <w:rsid w:val="00803404"/>
    <w:rsid w:val="00832998"/>
    <w:rsid w:val="00834955"/>
    <w:rsid w:val="00855B59"/>
    <w:rsid w:val="00860461"/>
    <w:rsid w:val="0086487C"/>
    <w:rsid w:val="00870B20"/>
    <w:rsid w:val="008829F8"/>
    <w:rsid w:val="00885897"/>
    <w:rsid w:val="008A6538"/>
    <w:rsid w:val="008B556B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424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472A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EBB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P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D"/>
    <w:rsid w:val="00745A9C"/>
    <w:rsid w:val="00B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6C6BBEDC80472EA03FFF419057FFC5">
    <w:name w:val="926C6BBEDC80472EA03FFF419057FFC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49568C1A38A49F1B88AA876144208FA">
    <w:name w:val="849568C1A38A49F1B88AA876144208FA"/>
  </w:style>
  <w:style w:type="paragraph" w:customStyle="1" w:styleId="A21B80D450644D4B856889E4070A46E1">
    <w:name w:val="A21B80D450644D4B856889E4070A46E1"/>
  </w:style>
  <w:style w:type="paragraph" w:customStyle="1" w:styleId="54EF3B06B2D64C6E84660C4E973EE2B8">
    <w:name w:val="54EF3B06B2D64C6E84660C4E973EE2B8"/>
  </w:style>
  <w:style w:type="paragraph" w:customStyle="1" w:styleId="3F1F1E2A43E14E32B2FEE3DE62B66FA6">
    <w:name w:val="3F1F1E2A43E14E32B2FEE3DE62B66FA6"/>
  </w:style>
  <w:style w:type="paragraph" w:customStyle="1" w:styleId="991DD8331DFF465AA78E63B614FF8D16">
    <w:name w:val="991DD8331DFF465AA78E63B614FF8D16"/>
  </w:style>
  <w:style w:type="paragraph" w:customStyle="1" w:styleId="1EF0C14A9DC64AD483C34FAB7C93B073">
    <w:name w:val="1EF0C14A9DC64AD483C34FAB7C93B073"/>
  </w:style>
  <w:style w:type="paragraph" w:customStyle="1" w:styleId="5E6F94A12F994460AE1E31DD65BCE058">
    <w:name w:val="5E6F94A12F994460AE1E31DD65BCE058"/>
  </w:style>
  <w:style w:type="paragraph" w:customStyle="1" w:styleId="F4B57E66870F4D04850459CF9948B239">
    <w:name w:val="F4B57E66870F4D04850459CF9948B239"/>
  </w:style>
  <w:style w:type="paragraph" w:customStyle="1" w:styleId="619146E8B58E4DB7BC093C1B083F4D2F">
    <w:name w:val="619146E8B58E4DB7BC093C1B083F4D2F"/>
  </w:style>
  <w:style w:type="paragraph" w:customStyle="1" w:styleId="135A6A19F7A04EA69E8AB5CBD9C8F87D">
    <w:name w:val="135A6A19F7A04EA69E8AB5CBD9C8F87D"/>
  </w:style>
  <w:style w:type="paragraph" w:customStyle="1" w:styleId="1E8C044A943A467CB3C51C926D7C86E3">
    <w:name w:val="1E8C044A943A467CB3C51C926D7C86E3"/>
  </w:style>
  <w:style w:type="paragraph" w:customStyle="1" w:styleId="34FF2CA3FD234DD9A9A347AEE9595261">
    <w:name w:val="34FF2CA3FD234DD9A9A347AEE9595261"/>
  </w:style>
  <w:style w:type="paragraph" w:customStyle="1" w:styleId="B478933FAF66442E9A0E88FEBAB20B66">
    <w:name w:val="B478933FAF66442E9A0E88FEBAB20B66"/>
  </w:style>
  <w:style w:type="paragraph" w:customStyle="1" w:styleId="3613B3EAE48942AE96F1FDD632A005C8">
    <w:name w:val="3613B3EAE48942AE96F1FDD632A005C8"/>
  </w:style>
  <w:style w:type="paragraph" w:customStyle="1" w:styleId="5773441A55D149E4B9008BCA5AFBC5E3">
    <w:name w:val="5773441A55D149E4B9008BCA5AFBC5E3"/>
  </w:style>
  <w:style w:type="paragraph" w:customStyle="1" w:styleId="91317F8726A94084A0579942717E23C6">
    <w:name w:val="91317F8726A94084A0579942717E23C6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6436168689A543C9BB7146D80E2B4482">
    <w:name w:val="6436168689A543C9BB7146D80E2B4482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F2E87C0060F1421CBFD6A201BF22453C">
    <w:name w:val="F2E87C0060F1421CBFD6A201BF22453C"/>
  </w:style>
  <w:style w:type="paragraph" w:customStyle="1" w:styleId="2C291233D3E64E34A43DADDA32249E47">
    <w:name w:val="2C291233D3E64E34A43DADDA32249E47"/>
  </w:style>
  <w:style w:type="paragraph" w:customStyle="1" w:styleId="4FE7030B721A4A7CB2F4A485BFFB5FCC">
    <w:name w:val="4FE7030B721A4A7CB2F4A485BFFB5FCC"/>
  </w:style>
  <w:style w:type="paragraph" w:customStyle="1" w:styleId="FC2E551E0D1E4119B058119E9AA290C2">
    <w:name w:val="FC2E551E0D1E4119B058119E9AA290C2"/>
    <w:rsid w:val="00B90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6E17E5-C3AC-4291-BB6E-4E122CF8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2019-07-28T03:29:00Z</dcterms:created>
  <dcterms:modified xsi:type="dcterms:W3CDTF">2019-07-28T04:58:00Z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